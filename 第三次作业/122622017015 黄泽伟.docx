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25" w:rsidRDefault="006F7B38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821325" w:rsidRDefault="006F7B38">
      <w:pPr>
        <w:pStyle w:val="2"/>
      </w:pPr>
      <w:r>
        <w:rPr>
          <w:rFonts w:hint="eastAsia"/>
        </w:rPr>
        <w:t>课程目标：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学会使用阿里云帮助文档。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821325" w:rsidRDefault="006F7B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821325" w:rsidRDefault="00821325">
      <w:pPr>
        <w:rPr>
          <w:rFonts w:ascii="宋体" w:eastAsia="宋体" w:hAnsi="宋体" w:cs="宋体"/>
          <w:szCs w:val="21"/>
        </w:rPr>
      </w:pPr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821325" w:rsidRDefault="006F7B38">
      <w:pPr>
        <w:pStyle w:val="2"/>
      </w:pPr>
      <w:r>
        <w:rPr>
          <w:rFonts w:hint="eastAsia"/>
        </w:rPr>
        <w:t>相关文档及链接：</w:t>
      </w:r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821325" w:rsidRDefault="006F7B38">
      <w:pPr>
        <w:rPr>
          <w:rFonts w:ascii="宋体" w:eastAsia="宋体" w:hAnsi="宋体" w:cs="宋体"/>
          <w:szCs w:val="21"/>
        </w:rPr>
      </w:pPr>
      <w:hyperlink r:id="rId6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821325" w:rsidRDefault="006F7B38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821325" w:rsidRDefault="006F7B38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821325" w:rsidRDefault="006F7B38">
      <w:pPr>
        <w:rPr>
          <w:rFonts w:ascii="宋体" w:eastAsia="宋体" w:hAnsi="宋体" w:cs="宋体"/>
          <w:sz w:val="24"/>
        </w:rPr>
      </w:pPr>
      <w:hyperlink r:id="rId9" w:history="1">
        <w:r>
          <w:rPr>
            <w:rStyle w:val="a3"/>
            <w:rFonts w:ascii="宋体" w:eastAsia="宋体" w:hAnsi="宋体" w:cs="宋体"/>
            <w:sz w:val="24"/>
          </w:rPr>
          <w:t>https://help.aliyun.com/document_detai</w:t>
        </w:r>
        <w:r>
          <w:rPr>
            <w:rStyle w:val="a3"/>
            <w:rFonts w:ascii="宋体" w:eastAsia="宋体" w:hAnsi="宋体" w:cs="宋体"/>
            <w:sz w:val="24"/>
          </w:rPr>
          <w:t>l/32321.html?spm=a2c4g.11174283.6.541.35296f76SJZPV7</w:t>
        </w:r>
      </w:hyperlink>
    </w:p>
    <w:p w:rsidR="00821325" w:rsidRDefault="006F7B38">
      <w:pPr>
        <w:pStyle w:val="2"/>
      </w:pPr>
      <w:r>
        <w:rPr>
          <w:rFonts w:hint="eastAsia"/>
        </w:rPr>
        <w:t>作业：</w:t>
      </w:r>
    </w:p>
    <w:p w:rsidR="00821325" w:rsidRDefault="006F7B3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821325" w:rsidRDefault="006F7B38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821325" w:rsidRDefault="006F7B38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，设置为密码认证。（创建时实例可用区要和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821325" w:rsidRDefault="006F7B38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</w:t>
      </w:r>
      <w:r>
        <w:rPr>
          <w:rFonts w:ascii="宋体" w:eastAsia="宋体" w:hAnsi="宋体" w:cs="宋体" w:hint="eastAsia"/>
          <w:szCs w:val="21"/>
        </w:rPr>
        <w:t>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821325" w:rsidRDefault="006F7B38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r>
        <w:rPr>
          <w:rFonts w:ascii="宋体" w:eastAsia="宋体" w:hAnsi="宋体" w:cs="宋体" w:hint="eastAsia"/>
          <w:szCs w:val="21"/>
        </w:rPr>
        <w:t>ifconfig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，多登陆几次，查看在不同次登陆是否登陆到不同的实例，确认是否实现了负载均衡。</w:t>
      </w:r>
    </w:p>
    <w:p w:rsidR="00821325" w:rsidRDefault="006F7B38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821325" w:rsidRDefault="00821325">
      <w:pPr>
        <w:rPr>
          <w:rFonts w:ascii="宋体" w:eastAsia="宋体" w:hAnsi="宋体" w:cs="宋体"/>
          <w:szCs w:val="21"/>
        </w:rPr>
      </w:pPr>
    </w:p>
    <w:p w:rsidR="00821325" w:rsidRDefault="006F7B38">
      <w:pPr>
        <w:pStyle w:val="2"/>
      </w:pPr>
      <w:r>
        <w:rPr>
          <w:rFonts w:hint="eastAsia"/>
        </w:rPr>
        <w:t>作业提交要求：</w:t>
      </w:r>
    </w:p>
    <w:p w:rsidR="00821325" w:rsidRDefault="006F7B38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821325" w:rsidRDefault="006F7B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821325" w:rsidRDefault="00097877">
      <w:r>
        <w:rPr>
          <w:noProof/>
        </w:rPr>
        <w:drawing>
          <wp:inline distT="0" distB="0" distL="0" distR="0" wp14:anchorId="74A613E5" wp14:editId="1A417D06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5" w:rsidRDefault="006F7B38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821325" w:rsidRDefault="00097877">
      <w:r>
        <w:rPr>
          <w:noProof/>
        </w:rPr>
        <w:drawing>
          <wp:inline distT="0" distB="0" distL="0" distR="0" wp14:anchorId="552C7560" wp14:editId="0728CBC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5" w:rsidRDefault="00097877">
      <w:r>
        <w:rPr>
          <w:noProof/>
        </w:rPr>
        <w:drawing>
          <wp:inline distT="0" distB="0" distL="0" distR="0" wp14:anchorId="035A021D" wp14:editId="013CC373">
            <wp:extent cx="5274310" cy="773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5" w:rsidRDefault="006F7B38">
      <w:r>
        <w:rPr>
          <w:rFonts w:hint="eastAsia"/>
        </w:rPr>
        <w:t>3.</w:t>
      </w:r>
      <w:r>
        <w:rPr>
          <w:rFonts w:hint="eastAsia"/>
        </w:rPr>
        <w:t>负载均衡及其配置截图，红框部分应有值，且类型对应。</w:t>
      </w:r>
    </w:p>
    <w:p w:rsidR="00821325" w:rsidRDefault="006F7B38">
      <w:r>
        <w:rPr>
          <w:noProof/>
        </w:rPr>
        <w:drawing>
          <wp:inline distT="0" distB="0" distL="0" distR="0" wp14:anchorId="353598F7" wp14:editId="4CC02744">
            <wp:extent cx="5274310" cy="1083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B66986"/>
    <w:rsid w:val="00097877"/>
    <w:rsid w:val="006F7B38"/>
    <w:rsid w:val="00821325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E1F093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7D4"/>
  <w15:docId w15:val="{412F80D6-997D-4530-93B3-6D48E3B4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539.html?spm=a2c4g.11174283.6.544.6d311192qlRCk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help.aliyun.com/document_detail/34217.html?spm=5176.11065259.1996646101.searchclickresult.6089422dEvC6oz&amp;aly_as=K4WORtK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aliyun.com/?spm=5176.11182178.console-base-top.dsupport-0.6ff94882ydSiw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aliyun.com/document_detail/32321.html?spm=a2c4g.11174283.6.541.35296f76SJZPV7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MARK H</cp:lastModifiedBy>
  <cp:revision>2</cp:revision>
  <dcterms:created xsi:type="dcterms:W3CDTF">2019-09-26T02:40:00Z</dcterms:created>
  <dcterms:modified xsi:type="dcterms:W3CDTF">2019-10-10T05:58:00Z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