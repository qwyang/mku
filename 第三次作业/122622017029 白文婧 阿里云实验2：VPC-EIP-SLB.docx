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604010"/>
            <wp:effectExtent l="0" t="0" r="635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30425"/>
            <wp:effectExtent l="0" t="0" r="825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859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6DC0B73"/>
    <w:rsid w:val="0D1B1877"/>
    <w:rsid w:val="0F101979"/>
    <w:rsid w:val="0F5B73B3"/>
    <w:rsid w:val="11BB0288"/>
    <w:rsid w:val="12305E82"/>
    <w:rsid w:val="15631BB3"/>
    <w:rsid w:val="167D4408"/>
    <w:rsid w:val="1709063A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4FAA3E3F"/>
    <w:rsid w:val="53A31289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貔貅</cp:lastModifiedBy>
  <dcterms:modified xsi:type="dcterms:W3CDTF">2019-10-10T07:07:42Z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