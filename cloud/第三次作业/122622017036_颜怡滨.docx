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4E" w:rsidRDefault="004D509C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517E4E" w:rsidRDefault="004D509C">
      <w:pPr>
        <w:pStyle w:val="2"/>
      </w:pPr>
      <w:r>
        <w:rPr>
          <w:rFonts w:hint="eastAsia"/>
        </w:rPr>
        <w:t>课程目标：</w:t>
      </w:r>
    </w:p>
    <w:p w:rsidR="00517E4E" w:rsidRDefault="004D509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517E4E" w:rsidRDefault="004D509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517E4E" w:rsidRDefault="004D509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517E4E" w:rsidRDefault="004D509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517E4E" w:rsidRDefault="004D509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517E4E" w:rsidRDefault="004D509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517E4E" w:rsidRDefault="00517E4E">
      <w:pPr>
        <w:rPr>
          <w:rFonts w:ascii="宋体" w:eastAsia="宋体" w:hAnsi="宋体" w:cs="宋体"/>
          <w:szCs w:val="21"/>
        </w:rPr>
      </w:pPr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517E4E" w:rsidRDefault="004D509C">
      <w:pPr>
        <w:pStyle w:val="2"/>
      </w:pPr>
      <w:r>
        <w:rPr>
          <w:rFonts w:hint="eastAsia"/>
        </w:rPr>
        <w:t>相关文档及链接：</w:t>
      </w:r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517E4E" w:rsidRDefault="004D509C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517E4E" w:rsidRDefault="004D509C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</w:t>
        </w:r>
        <w:r>
          <w:rPr>
            <w:rStyle w:val="a3"/>
            <w:rFonts w:ascii="宋体" w:eastAsia="宋体" w:hAnsi="宋体" w:cs="宋体"/>
            <w:szCs w:val="21"/>
          </w:rPr>
          <w:t>101.searchclickresult.6089422dEvC6oz&amp;aly_as=K4WORtKe</w:t>
        </w:r>
      </w:hyperlink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517E4E" w:rsidRDefault="004D509C">
      <w:pPr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</w:t>
        </w:r>
        <w:r>
          <w:rPr>
            <w:rStyle w:val="a3"/>
            <w:rFonts w:ascii="宋体" w:eastAsia="宋体" w:hAnsi="宋体" w:cs="宋体"/>
            <w:szCs w:val="21"/>
          </w:rPr>
          <w:t>Ckm</w:t>
        </w:r>
      </w:hyperlink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517E4E" w:rsidRDefault="004D509C">
      <w:pPr>
        <w:rPr>
          <w:rFonts w:ascii="宋体" w:eastAsia="宋体" w:hAnsi="宋体" w:cs="宋体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517E4E" w:rsidRDefault="004D509C">
      <w:pPr>
        <w:pStyle w:val="2"/>
      </w:pPr>
      <w:r>
        <w:rPr>
          <w:rFonts w:hint="eastAsia"/>
        </w:rPr>
        <w:t>作业：</w:t>
      </w:r>
    </w:p>
    <w:p w:rsidR="00517E4E" w:rsidRDefault="004D509C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517E4E" w:rsidRDefault="004D509C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517E4E" w:rsidRDefault="004D509C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517E4E" w:rsidRDefault="004D509C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517E4E" w:rsidRDefault="004D509C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</w:t>
      </w:r>
      <w:r>
        <w:rPr>
          <w:rFonts w:ascii="宋体" w:eastAsia="宋体" w:hAnsi="宋体" w:cs="宋体" w:hint="eastAsia"/>
          <w:szCs w:val="21"/>
        </w:rPr>
        <w:t>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517E4E" w:rsidRDefault="004D509C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517E4E" w:rsidRDefault="00517E4E">
      <w:pPr>
        <w:rPr>
          <w:rFonts w:ascii="宋体" w:eastAsia="宋体" w:hAnsi="宋体" w:cs="宋体"/>
          <w:szCs w:val="21"/>
        </w:rPr>
      </w:pPr>
    </w:p>
    <w:p w:rsidR="00517E4E" w:rsidRDefault="004D509C">
      <w:pPr>
        <w:pStyle w:val="2"/>
      </w:pPr>
      <w:r>
        <w:rPr>
          <w:rFonts w:hint="eastAsia"/>
        </w:rPr>
        <w:t>作业提交要求：</w:t>
      </w:r>
    </w:p>
    <w:p w:rsidR="00517E4E" w:rsidRDefault="004D509C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517E4E" w:rsidRDefault="004D509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517E4E" w:rsidRDefault="004D509C">
      <w:r>
        <w:rPr>
          <w:noProof/>
        </w:rPr>
        <w:drawing>
          <wp:inline distT="0" distB="0" distL="114300" distR="114300">
            <wp:extent cx="5274310" cy="697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4E" w:rsidRDefault="004D509C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517E4E" w:rsidRDefault="00B55814">
      <w:r>
        <w:rPr>
          <w:noProof/>
        </w:rPr>
        <w:drawing>
          <wp:inline distT="0" distB="0" distL="0" distR="0" wp14:anchorId="25837B89" wp14:editId="40270D03">
            <wp:extent cx="5274310" cy="827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E4E" w:rsidRDefault="004D509C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517E4E" w:rsidRDefault="004D509C">
      <w:r>
        <w:rPr>
          <w:noProof/>
        </w:rPr>
        <w:drawing>
          <wp:inline distT="0" distB="0" distL="114300" distR="114300">
            <wp:extent cx="5272405" cy="100711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4D509C"/>
    <w:rsid w:val="00517E4E"/>
    <w:rsid w:val="00B55814"/>
    <w:rsid w:val="00DF23B8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A7A5D45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DF23B8"/>
    <w:rPr>
      <w:sz w:val="18"/>
      <w:szCs w:val="18"/>
    </w:rPr>
  </w:style>
  <w:style w:type="character" w:customStyle="1" w:styleId="Char">
    <w:name w:val="批注框文本 Char"/>
    <w:basedOn w:val="a0"/>
    <w:link w:val="a4"/>
    <w:rsid w:val="00DF23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DF23B8"/>
    <w:rPr>
      <w:sz w:val="18"/>
      <w:szCs w:val="18"/>
    </w:rPr>
  </w:style>
  <w:style w:type="character" w:customStyle="1" w:styleId="Char">
    <w:name w:val="批注框文本 Char"/>
    <w:basedOn w:val="a0"/>
    <w:link w:val="a4"/>
    <w:rsid w:val="00DF23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2019-09-26T02:40:00Z</dcterms:created>
  <dcterms:modified xsi:type="dcterms:W3CDTF">2019-10-10T08:13:00Z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