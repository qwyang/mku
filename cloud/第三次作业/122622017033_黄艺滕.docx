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添加后端服务器：instance1和instance2，权重默认100，不修改。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340485"/>
            <wp:effectExtent l="0" t="0" r="952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051560"/>
            <wp:effectExtent l="0" t="0" r="1270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680210"/>
            <wp:effectExtent l="0" t="0" r="571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9FE0A5B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61144B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Rengar、艾伦。</cp:lastModifiedBy>
  <dcterms:modified xsi:type="dcterms:W3CDTF">2019-09-26T13:11:49Z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