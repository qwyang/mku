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57734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6865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1640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1BF56CD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wear</cp:lastModifiedBy>
  <dcterms:modified xsi:type="dcterms:W3CDTF">2019-09-26T10:30:21Z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