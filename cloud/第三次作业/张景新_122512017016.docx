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62A6B" w14:textId="77777777" w:rsidR="00D00917" w:rsidRDefault="00914FF2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14:paraId="33763545" w14:textId="77777777" w:rsidR="00D00917" w:rsidRDefault="00914FF2">
      <w:pPr>
        <w:pStyle w:val="2"/>
      </w:pPr>
      <w:r>
        <w:rPr>
          <w:rFonts w:hint="eastAsia"/>
        </w:rPr>
        <w:t>课程目标：</w:t>
      </w:r>
    </w:p>
    <w:p w14:paraId="58E66F35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14:paraId="1B45279D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14:paraId="470D5FF7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14:paraId="67276DD4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14:paraId="6EAD5BD1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14:paraId="0BA86028" w14:textId="77777777" w:rsidR="00D00917" w:rsidRDefault="00914FF2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14:paraId="557DA27D" w14:textId="77777777" w:rsidR="00D00917" w:rsidRDefault="00D00917">
      <w:pPr>
        <w:rPr>
          <w:rFonts w:ascii="宋体" w:eastAsia="宋体" w:hAnsi="宋体" w:cs="宋体"/>
          <w:szCs w:val="21"/>
        </w:rPr>
      </w:pPr>
    </w:p>
    <w:p w14:paraId="4FCF8BF2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14:paraId="6838AA63" w14:textId="77777777" w:rsidR="00D00917" w:rsidRDefault="00914FF2">
      <w:pPr>
        <w:pStyle w:val="2"/>
      </w:pPr>
      <w:r>
        <w:rPr>
          <w:rFonts w:hint="eastAsia"/>
        </w:rPr>
        <w:t>相关文档及链接：</w:t>
      </w:r>
    </w:p>
    <w:p w14:paraId="60ED923F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14:paraId="15106583" w14:textId="77777777" w:rsidR="00D00917" w:rsidRDefault="00914FF2">
      <w:pPr>
        <w:rPr>
          <w:rFonts w:ascii="宋体" w:eastAsia="宋体" w:hAnsi="宋体" w:cs="宋体"/>
          <w:szCs w:val="21"/>
        </w:rPr>
      </w:pPr>
      <w:hyperlink r:id="rId6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14:paraId="31131846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14:paraId="44970C6C" w14:textId="77777777" w:rsidR="00D00917" w:rsidRDefault="00914FF2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14:paraId="71C460A6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14:paraId="15BCC335" w14:textId="77777777" w:rsidR="00D00917" w:rsidRDefault="00914FF2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14:paraId="05998852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14:paraId="6E0F70E0" w14:textId="77777777" w:rsidR="00D00917" w:rsidRDefault="00914FF2">
      <w:pPr>
        <w:rPr>
          <w:rFonts w:ascii="宋体" w:eastAsia="宋体" w:hAnsi="宋体" w:cs="宋体"/>
          <w:sz w:val="24"/>
        </w:rPr>
      </w:pPr>
      <w:hyperlink r:id="rId9" w:history="1">
        <w:r>
          <w:rPr>
            <w:rStyle w:val="a3"/>
            <w:rFonts w:ascii="宋体" w:eastAsia="宋体" w:hAnsi="宋体" w:cs="宋体"/>
            <w:sz w:val="24"/>
          </w:rPr>
          <w:t>https://help.aliyun.com/document_detai</w:t>
        </w:r>
        <w:r>
          <w:rPr>
            <w:rStyle w:val="a3"/>
            <w:rFonts w:ascii="宋体" w:eastAsia="宋体" w:hAnsi="宋体" w:cs="宋体"/>
            <w:sz w:val="24"/>
          </w:rPr>
          <w:t>l/32321.html?spm=a2c4g.11174283.6.541.35296f76SJZPV7</w:t>
        </w:r>
      </w:hyperlink>
    </w:p>
    <w:p w14:paraId="616A3F54" w14:textId="77777777" w:rsidR="00D00917" w:rsidRDefault="00914FF2">
      <w:pPr>
        <w:pStyle w:val="2"/>
      </w:pPr>
      <w:r>
        <w:rPr>
          <w:rFonts w:hint="eastAsia"/>
        </w:rPr>
        <w:t>作业：</w:t>
      </w:r>
    </w:p>
    <w:p w14:paraId="440C6064" w14:textId="77777777" w:rsidR="00D00917" w:rsidRDefault="00914FF2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14:paraId="29DAC53B" w14:textId="77777777" w:rsidR="00D00917" w:rsidRDefault="00914FF2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14:paraId="48CD274C" w14:textId="77777777" w:rsidR="00D00917" w:rsidRDefault="00914FF2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14:paraId="016977AA" w14:textId="77777777" w:rsidR="00D00917" w:rsidRDefault="00914FF2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</w:t>
      </w:r>
      <w:r>
        <w:rPr>
          <w:rFonts w:ascii="宋体" w:eastAsia="宋体" w:hAnsi="宋体" w:cs="宋体" w:hint="eastAsia"/>
          <w:szCs w:val="21"/>
        </w:rPr>
        <w:t>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14:paraId="46205B32" w14:textId="77777777" w:rsidR="00D00917" w:rsidRDefault="00914FF2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14:paraId="62576DF9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14:paraId="4F22C279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r>
        <w:rPr>
          <w:rFonts w:ascii="宋体" w:eastAsia="宋体" w:hAnsi="宋体" w:cs="宋体" w:hint="eastAsia"/>
          <w:szCs w:val="21"/>
        </w:rPr>
        <w:t>ifconfig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14:paraId="038B6DB5" w14:textId="77777777" w:rsidR="00D00917" w:rsidRDefault="00914FF2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14:paraId="16FC72C0" w14:textId="77777777" w:rsidR="00D00917" w:rsidRDefault="00D00917">
      <w:pPr>
        <w:rPr>
          <w:rFonts w:ascii="宋体" w:eastAsia="宋体" w:hAnsi="宋体" w:cs="宋体"/>
          <w:szCs w:val="21"/>
        </w:rPr>
      </w:pPr>
    </w:p>
    <w:p w14:paraId="6DCAF9DA" w14:textId="77777777" w:rsidR="00D00917" w:rsidRDefault="00914FF2">
      <w:pPr>
        <w:pStyle w:val="2"/>
      </w:pPr>
      <w:r>
        <w:rPr>
          <w:rFonts w:hint="eastAsia"/>
        </w:rPr>
        <w:t>作业提交要求：</w:t>
      </w:r>
    </w:p>
    <w:p w14:paraId="1EE012B0" w14:textId="77777777" w:rsidR="00D00917" w:rsidRDefault="00914FF2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14:paraId="1539B265" w14:textId="77777777" w:rsidR="00D00917" w:rsidRDefault="00914FF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14:paraId="617D98F7" w14:textId="711DCCBC" w:rsidR="00D00917" w:rsidRDefault="00914FF2">
      <w:r>
        <w:rPr>
          <w:noProof/>
        </w:rPr>
        <w:drawing>
          <wp:inline distT="0" distB="0" distL="0" distR="0" wp14:anchorId="78E33D28" wp14:editId="40AE130E">
            <wp:extent cx="5268595" cy="14154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4188" w14:textId="325422B6" w:rsidR="00914FF2" w:rsidRDefault="00914FF2">
      <w:pPr>
        <w:rPr>
          <w:rFonts w:hint="eastAsia"/>
        </w:rPr>
      </w:pPr>
      <w:r>
        <w:rPr>
          <w:noProof/>
        </w:rPr>
        <w:drawing>
          <wp:inline distT="0" distB="0" distL="0" distR="0" wp14:anchorId="60C4754F" wp14:editId="6BD545B1">
            <wp:extent cx="5268595" cy="149161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C9CF" w14:textId="77777777" w:rsidR="00914FF2" w:rsidRDefault="00914FF2">
      <w:pPr>
        <w:rPr>
          <w:rFonts w:hint="eastAsia"/>
        </w:rPr>
      </w:pPr>
    </w:p>
    <w:p w14:paraId="2A62387D" w14:textId="77777777" w:rsidR="00D00917" w:rsidRDefault="00914FF2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14:paraId="151DD773" w14:textId="66C7E6A9" w:rsidR="00D00917" w:rsidRDefault="00914FF2">
      <w:pPr>
        <w:rPr>
          <w:rFonts w:hint="eastAsia"/>
        </w:rPr>
      </w:pPr>
      <w:r>
        <w:rPr>
          <w:noProof/>
        </w:rPr>
        <w:drawing>
          <wp:inline distT="0" distB="0" distL="0" distR="0" wp14:anchorId="1DE8DF34" wp14:editId="09C78065">
            <wp:extent cx="5268595" cy="16217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078F" w14:textId="77777777" w:rsidR="00D00917" w:rsidRDefault="00914FF2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14:paraId="6B31B5F0" w14:textId="61A2761B" w:rsidR="00D00917" w:rsidRDefault="00914FF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99E332" wp14:editId="1AADB288">
            <wp:extent cx="5257800" cy="1110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B66986"/>
    <w:rsid w:val="00914FF2"/>
    <w:rsid w:val="00D00917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A305C"/>
  <w15:docId w15:val="{6D686299-D945-4B32-99C2-1D2C0A02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539.html?spm=a2c4g.11174283.6.544.6d311192qlRCk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help.aliyun.com/document_detail/34217.html?spm=5176.11065259.1996646101.searchclickresult.6089422dEvC6oz&amp;aly_as=K4WORtK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aliyun.com/?spm=5176.11182178.console-base-top.dsupport-0.6ff94882ydSiw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aliyun.com/document_detail/32321.html?spm=a2c4g.11174283.6.541.35296f76SJZPV7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张 景新</cp:lastModifiedBy>
  <cp:revision>2</cp:revision>
  <dcterms:created xsi:type="dcterms:W3CDTF">2019-09-26T02:40:00Z</dcterms:created>
  <dcterms:modified xsi:type="dcterms:W3CDTF">2019-09-26T13:36:00Z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