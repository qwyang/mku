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添加后端服务器：instance1和instance2，权重默认100，不修改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VPC操作创建2台vSwitch的截图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180657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实例创建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05280"/>
            <wp:effectExtent l="0" t="0" r="317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弹性公网IP及其绑定的截图，状态应该为已分配，绑定的实例不为空。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835785"/>
            <wp:effectExtent l="0" t="0" r="635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4337050"/>
            <wp:effectExtent l="0" t="0" r="508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1916430"/>
            <wp:effectExtent l="0" t="0" r="6985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3809365"/>
            <wp:effectExtent l="0" t="0" r="508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4.负载均衡及其配置截图，红框部分应有值，且类型对应。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583055"/>
            <wp:effectExtent l="0" t="0" r="5715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671955"/>
            <wp:effectExtent l="0" t="0" r="5080" b="444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BBC9D"/>
    <w:multiLevelType w:val="singleLevel"/>
    <w:tmpl w:val="DA2BBC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5B816E5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5536507"/>
    <w:rsid w:val="37C679DD"/>
    <w:rsid w:val="38B66986"/>
    <w:rsid w:val="44DE451A"/>
    <w:rsid w:val="47C279BB"/>
    <w:rsid w:val="4D8F0573"/>
    <w:rsid w:val="4EA720A6"/>
    <w:rsid w:val="52CE7AFD"/>
    <w:rsid w:val="5AD857DC"/>
    <w:rsid w:val="60AF1BDE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ASUS</cp:lastModifiedBy>
  <dcterms:modified xsi:type="dcterms:W3CDTF">2019-09-26T11:19:37Z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