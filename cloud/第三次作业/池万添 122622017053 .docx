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82" w:rsidRDefault="00B11700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325082" w:rsidRDefault="00B11700">
      <w:pPr>
        <w:pStyle w:val="2"/>
      </w:pPr>
      <w:r>
        <w:rPr>
          <w:rFonts w:hint="eastAsia"/>
        </w:rPr>
        <w:t>课程目标：</w:t>
      </w:r>
    </w:p>
    <w:p w:rsidR="00325082" w:rsidRDefault="00B1170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325082" w:rsidRDefault="00B1170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325082" w:rsidRDefault="00B1170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325082" w:rsidRDefault="00B1170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325082" w:rsidRDefault="00B1170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325082" w:rsidRDefault="00B1170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325082" w:rsidRDefault="00325082">
      <w:pPr>
        <w:rPr>
          <w:rFonts w:ascii="宋体" w:eastAsia="宋体" w:hAnsi="宋体" w:cs="宋体"/>
          <w:szCs w:val="21"/>
        </w:rPr>
      </w:pPr>
    </w:p>
    <w:p w:rsidR="00325082" w:rsidRDefault="00B11700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325082" w:rsidRDefault="00B11700">
      <w:pPr>
        <w:pStyle w:val="2"/>
      </w:pPr>
      <w:r>
        <w:rPr>
          <w:rFonts w:hint="eastAsia"/>
        </w:rPr>
        <w:t>相关文档及链接：</w:t>
      </w:r>
    </w:p>
    <w:p w:rsidR="00325082" w:rsidRDefault="00B117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325082" w:rsidRDefault="00B11700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325082" w:rsidRDefault="00B117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325082" w:rsidRDefault="00B11700">
      <w:pPr>
        <w:rPr>
          <w:rFonts w:ascii="宋体" w:eastAsia="宋体" w:hAnsi="宋体" w:cs="宋体"/>
          <w:szCs w:val="21"/>
        </w:rPr>
      </w:pPr>
      <w:hyperlink r:id="rId10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325082" w:rsidRDefault="00B117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325082" w:rsidRDefault="00B11700">
      <w:pPr>
        <w:rPr>
          <w:rFonts w:ascii="宋体" w:eastAsia="宋体" w:hAnsi="宋体" w:cs="宋体"/>
          <w:szCs w:val="21"/>
        </w:rPr>
      </w:pPr>
      <w:hyperlink r:id="rId11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325082" w:rsidRDefault="00B117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325082" w:rsidRDefault="00B11700">
      <w:pPr>
        <w:rPr>
          <w:rFonts w:ascii="宋体" w:eastAsia="宋体" w:hAnsi="宋体" w:cs="宋体"/>
          <w:sz w:val="24"/>
        </w:rPr>
      </w:pPr>
      <w:hyperlink r:id="rId12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325082" w:rsidRDefault="00B11700">
      <w:pPr>
        <w:pStyle w:val="2"/>
      </w:pPr>
      <w:r>
        <w:rPr>
          <w:rFonts w:hint="eastAsia"/>
        </w:rPr>
        <w:t>作业：</w:t>
      </w:r>
    </w:p>
    <w:p w:rsidR="00325082" w:rsidRDefault="00B11700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325082" w:rsidRDefault="00B11700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325082" w:rsidRDefault="00B11700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325082" w:rsidRDefault="00B11700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325082" w:rsidRDefault="00B11700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325082" w:rsidRDefault="00B117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，不修改，端口</w:t>
      </w:r>
      <w:r>
        <w:rPr>
          <w:rFonts w:ascii="宋体" w:eastAsia="宋体" w:hAnsi="宋体" w:cs="宋体" w:hint="eastAsia"/>
          <w:szCs w:val="21"/>
        </w:rPr>
        <w:t>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325082" w:rsidRDefault="00B11700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325082" w:rsidRDefault="00325082">
      <w:pPr>
        <w:rPr>
          <w:rFonts w:ascii="宋体" w:eastAsia="宋体" w:hAnsi="宋体" w:cs="宋体"/>
          <w:szCs w:val="21"/>
        </w:rPr>
      </w:pPr>
    </w:p>
    <w:p w:rsidR="00325082" w:rsidRDefault="00B11700" w:rsidP="00EE1DC4">
      <w:pPr>
        <w:pStyle w:val="2"/>
        <w:rPr>
          <w:rFonts w:hint="eastAsia"/>
        </w:rPr>
      </w:pPr>
      <w:r>
        <w:rPr>
          <w:rFonts w:hint="eastAsia"/>
        </w:rPr>
        <w:t>作业提交要求：</w:t>
      </w:r>
    </w:p>
    <w:p w:rsidR="00EE1DC4" w:rsidRDefault="00EE1DC4" w:rsidP="00EE1DC4">
      <w:pPr>
        <w:rPr>
          <w:rFonts w:hint="eastAsia"/>
        </w:rPr>
      </w:pPr>
      <w:r>
        <w:rPr>
          <w:noProof/>
        </w:rPr>
        <w:drawing>
          <wp:inline distT="0" distB="0" distL="0" distR="0" wp14:anchorId="3A65CB42" wp14:editId="6E3365CF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C4" w:rsidRPr="00EE1DC4" w:rsidRDefault="00EE1DC4" w:rsidP="00EE1DC4"/>
    <w:p w:rsidR="00325082" w:rsidRDefault="00EE1DC4">
      <w:pPr>
        <w:rPr>
          <w:rFonts w:hint="eastAsia"/>
        </w:rPr>
      </w:pPr>
      <w:r>
        <w:rPr>
          <w:noProof/>
        </w:rPr>
        <w:drawing>
          <wp:inline distT="0" distB="0" distL="0" distR="0" wp14:anchorId="5044A2B4" wp14:editId="7422B6BE">
            <wp:extent cx="5274310" cy="814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C4" w:rsidRDefault="00EE1DC4">
      <w:pPr>
        <w:rPr>
          <w:rFonts w:hint="eastAsia"/>
        </w:rPr>
      </w:pPr>
    </w:p>
    <w:p w:rsidR="00EE1DC4" w:rsidRDefault="00EE1DC4"/>
    <w:p w:rsidR="00325082" w:rsidRDefault="00EE1DC4">
      <w:bookmarkStart w:id="0" w:name="_GoBack"/>
      <w:r>
        <w:rPr>
          <w:noProof/>
        </w:rPr>
        <w:drawing>
          <wp:inline distT="0" distB="0" distL="0" distR="0" wp14:anchorId="308B7BC2" wp14:editId="721781EA">
            <wp:extent cx="5274310" cy="622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5082" w:rsidRDefault="00325082"/>
    <w:p w:rsidR="00325082" w:rsidRDefault="00325082"/>
    <w:p w:rsidR="00325082" w:rsidRDefault="00325082"/>
    <w:sectPr w:rsidR="0032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700" w:rsidRDefault="00B11700" w:rsidP="00EE1DC4">
      <w:r>
        <w:separator/>
      </w:r>
    </w:p>
  </w:endnote>
  <w:endnote w:type="continuationSeparator" w:id="0">
    <w:p w:rsidR="00B11700" w:rsidRDefault="00B11700" w:rsidP="00EE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700" w:rsidRDefault="00B11700" w:rsidP="00EE1DC4">
      <w:r>
        <w:separator/>
      </w:r>
    </w:p>
  </w:footnote>
  <w:footnote w:type="continuationSeparator" w:id="0">
    <w:p w:rsidR="00B11700" w:rsidRDefault="00B11700" w:rsidP="00EE1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BBC9D"/>
    <w:multiLevelType w:val="singleLevel"/>
    <w:tmpl w:val="DA2BBC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325082"/>
    <w:rsid w:val="00B11700"/>
    <w:rsid w:val="00EE1DC4"/>
    <w:rsid w:val="05B816E5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5536507"/>
    <w:rsid w:val="37C679DD"/>
    <w:rsid w:val="38B66986"/>
    <w:rsid w:val="44DE451A"/>
    <w:rsid w:val="47C279BB"/>
    <w:rsid w:val="4D8F0573"/>
    <w:rsid w:val="4EA720A6"/>
    <w:rsid w:val="52CE7AFD"/>
    <w:rsid w:val="5AD857DC"/>
    <w:rsid w:val="60AF1BDE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E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E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E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E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EE1DC4"/>
    <w:rPr>
      <w:sz w:val="18"/>
      <w:szCs w:val="18"/>
    </w:rPr>
  </w:style>
  <w:style w:type="character" w:customStyle="1" w:styleId="Char1">
    <w:name w:val="批注框文本 Char"/>
    <w:basedOn w:val="a0"/>
    <w:link w:val="a6"/>
    <w:rsid w:val="00EE1D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E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E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E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E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EE1DC4"/>
    <w:rPr>
      <w:sz w:val="18"/>
      <w:szCs w:val="18"/>
    </w:rPr>
  </w:style>
  <w:style w:type="character" w:customStyle="1" w:styleId="Char1">
    <w:name w:val="批注框文本 Char"/>
    <w:basedOn w:val="a0"/>
    <w:link w:val="a6"/>
    <w:rsid w:val="00EE1D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aliyun.com/document_detail/32321.html?spm=a2c4g.11174283.6.541.35296f76SJZPV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aliyun.com/document_detail/27539.html?spm=a2c4g.11174283.6.544.6d311192qlRCk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help.aliyun.com/document_detail/34217.html?spm=5176.11065259.1996646101.searchclickresult.6089422dEvC6oz&amp;aly_as=K4WORt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?spm=5176.11182178.console-base-top.dsupport-0.6ff94882ydSiwt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2008-12-18T08:57:00Z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