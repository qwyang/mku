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04" w:rsidRDefault="00251ED7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530004" w:rsidRDefault="00251ED7">
      <w:pPr>
        <w:pStyle w:val="2"/>
      </w:pPr>
      <w:r>
        <w:rPr>
          <w:rFonts w:hint="eastAsia"/>
        </w:rPr>
        <w:t>课程目标：</w:t>
      </w:r>
    </w:p>
    <w:p w:rsidR="00530004" w:rsidRDefault="00251ED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530004" w:rsidRDefault="00251ED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530004" w:rsidRDefault="00251ED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530004" w:rsidRDefault="00251ED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530004" w:rsidRDefault="00251ED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530004" w:rsidRDefault="00251ED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530004" w:rsidRDefault="00530004">
      <w:pPr>
        <w:rPr>
          <w:rFonts w:ascii="宋体" w:eastAsia="宋体" w:hAnsi="宋体" w:cs="宋体"/>
          <w:szCs w:val="21"/>
        </w:rPr>
      </w:pPr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530004" w:rsidRDefault="00251ED7">
      <w:pPr>
        <w:pStyle w:val="2"/>
      </w:pPr>
      <w:r>
        <w:rPr>
          <w:rFonts w:hint="eastAsia"/>
        </w:rPr>
        <w:t>相关文档及链接：</w:t>
      </w:r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530004" w:rsidRDefault="00251ED7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530004" w:rsidRDefault="00251ED7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530004" w:rsidRDefault="00251ED7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530004" w:rsidRDefault="00251ED7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530004" w:rsidRDefault="00251ED7">
      <w:pPr>
        <w:pStyle w:val="2"/>
      </w:pPr>
      <w:r>
        <w:rPr>
          <w:rFonts w:hint="eastAsia"/>
        </w:rPr>
        <w:t>作业：</w:t>
      </w:r>
    </w:p>
    <w:p w:rsidR="00530004" w:rsidRDefault="00251ED7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530004" w:rsidRDefault="00251ED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530004" w:rsidRDefault="00251ED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530004" w:rsidRDefault="00251ED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530004" w:rsidRDefault="00251ED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</w:t>
      </w:r>
      <w:r>
        <w:rPr>
          <w:rFonts w:ascii="宋体" w:eastAsia="宋体" w:hAnsi="宋体" w:cs="宋体" w:hint="eastAsia"/>
          <w:szCs w:val="21"/>
        </w:rPr>
        <w:t>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530004" w:rsidRDefault="00251ED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530004" w:rsidRDefault="00530004">
      <w:pPr>
        <w:rPr>
          <w:rFonts w:ascii="宋体" w:eastAsia="宋体" w:hAnsi="宋体" w:cs="宋体"/>
          <w:szCs w:val="21"/>
        </w:rPr>
      </w:pPr>
    </w:p>
    <w:p w:rsidR="00530004" w:rsidRDefault="00251ED7">
      <w:pPr>
        <w:pStyle w:val="2"/>
      </w:pPr>
      <w:r>
        <w:rPr>
          <w:rFonts w:hint="eastAsia"/>
        </w:rPr>
        <w:t>作业提交要求：</w:t>
      </w:r>
    </w:p>
    <w:p w:rsidR="00530004" w:rsidRDefault="00251ED7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530004" w:rsidRDefault="00251ED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530004" w:rsidRDefault="00251ED7">
      <w:r>
        <w:rPr>
          <w:noProof/>
        </w:rPr>
        <w:drawing>
          <wp:inline distT="0" distB="0" distL="0" distR="0" wp14:anchorId="1567B963" wp14:editId="473FD811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04" w:rsidRDefault="00251ED7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530004" w:rsidRDefault="00251ED7">
      <w:r>
        <w:rPr>
          <w:noProof/>
        </w:rPr>
        <w:drawing>
          <wp:inline distT="0" distB="0" distL="0" distR="0" wp14:anchorId="3D972DDB" wp14:editId="3CF1AC07">
            <wp:extent cx="5274310" cy="782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004" w:rsidRDefault="00251ED7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530004" w:rsidRDefault="00251ED7">
      <w:r>
        <w:rPr>
          <w:noProof/>
        </w:rPr>
        <w:drawing>
          <wp:inline distT="0" distB="0" distL="0" distR="0" wp14:anchorId="7D105617" wp14:editId="4B9E5807">
            <wp:extent cx="5274310" cy="677602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251ED7"/>
    <w:rsid w:val="00530004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251ED7"/>
    <w:rPr>
      <w:sz w:val="18"/>
      <w:szCs w:val="18"/>
    </w:rPr>
  </w:style>
  <w:style w:type="character" w:customStyle="1" w:styleId="Char">
    <w:name w:val="批注框文本 Char"/>
    <w:basedOn w:val="a0"/>
    <w:link w:val="a4"/>
    <w:rsid w:val="00251E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251ED7"/>
    <w:rPr>
      <w:sz w:val="18"/>
      <w:szCs w:val="18"/>
    </w:rPr>
  </w:style>
  <w:style w:type="character" w:customStyle="1" w:styleId="Char">
    <w:name w:val="批注框文本 Char"/>
    <w:basedOn w:val="a0"/>
    <w:link w:val="a4"/>
    <w:rsid w:val="00251E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2019-10-10T09:08:00Z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